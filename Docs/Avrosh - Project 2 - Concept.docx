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96F8A" w14:textId="77777777" w:rsidR="004B39DB" w:rsidRDefault="00A94122">
      <w:pPr>
        <w:pStyle w:val="Date"/>
      </w:pPr>
      <w:r>
        <w:t>24</w:t>
      </w:r>
      <w:r w:rsidRPr="00A94122">
        <w:rPr>
          <w:vertAlign w:val="superscript"/>
        </w:rPr>
        <w:t>th</w:t>
      </w:r>
      <w:r>
        <w:t xml:space="preserve"> Sept, 2015</w:t>
      </w:r>
    </w:p>
    <w:p w14:paraId="6798C4E7" w14:textId="77777777" w:rsidR="004B39DB" w:rsidRDefault="00A94122">
      <w:pPr>
        <w:pStyle w:val="Title"/>
      </w:pPr>
      <w:r>
        <w:t>Max Martenot - concept</w:t>
      </w:r>
    </w:p>
    <w:p w14:paraId="6AC6CA37" w14:textId="77777777" w:rsidR="004B39DB" w:rsidRDefault="00A94122">
      <w:pPr>
        <w:pStyle w:val="Heading1"/>
      </w:pPr>
      <w:r>
        <w:t>Max MaRTENOT</w:t>
      </w:r>
    </w:p>
    <w:p w14:paraId="67487E8A" w14:textId="26A335E3" w:rsidR="004B39DB" w:rsidRDefault="00A94122">
      <w:r>
        <w:t xml:space="preserve">Max </w:t>
      </w:r>
      <w:proofErr w:type="spellStart"/>
      <w:r>
        <w:t>Martenot</w:t>
      </w:r>
      <w:proofErr w:type="spellEnd"/>
      <w:r>
        <w:t xml:space="preserve"> is a Max Patch inspired by </w:t>
      </w:r>
      <w:proofErr w:type="spellStart"/>
      <w:r>
        <w:t>Ondes</w:t>
      </w:r>
      <w:proofErr w:type="spellEnd"/>
      <w:r>
        <w:t xml:space="preserve"> </w:t>
      </w:r>
      <w:proofErr w:type="spellStart"/>
      <w:r>
        <w:t>Martenot</w:t>
      </w:r>
      <w:proofErr w:type="spellEnd"/>
      <w:r>
        <w:t>, an early electronic musical instrument invente</w:t>
      </w:r>
      <w:r w:rsidR="008E05D6">
        <w:t>d</w:t>
      </w:r>
      <w:r>
        <w:t xml:space="preserve"> in 1928.</w:t>
      </w:r>
    </w:p>
    <w:p w14:paraId="0F6D5512" w14:textId="2F8534FE" w:rsidR="008E05D6" w:rsidRDefault="008E05D6">
      <w:r>
        <w:t xml:space="preserve">The main component of the patch is a combination of oscillators and filters that emulate a vocal sounding tone. </w:t>
      </w:r>
      <w:r w:rsidR="0088549B">
        <w:t>The max patch will have a combination of oscillators for different timbres. The patch will also incorporate smoothing of the wave, filters, envelopes.</w:t>
      </w:r>
    </w:p>
    <w:p w14:paraId="1C03201C" w14:textId="77777777" w:rsidR="008E05D6" w:rsidRDefault="008E05D6">
      <w:r>
        <w:t xml:space="preserve">I plan to control the input using three ways </w:t>
      </w:r>
    </w:p>
    <w:p w14:paraId="5E571AA8" w14:textId="6E365F94" w:rsidR="008E05D6" w:rsidRDefault="008E05D6" w:rsidP="008E05D6">
      <w:pPr>
        <w:pStyle w:val="ListParagraph"/>
        <w:numPr>
          <w:ilvl w:val="0"/>
          <w:numId w:val="4"/>
        </w:numPr>
      </w:pPr>
      <w:r>
        <w:t xml:space="preserve">a hand glove accelerometer/gyro meter </w:t>
      </w:r>
      <w:r w:rsidR="00007C07">
        <w:t>to control oscillator</w:t>
      </w:r>
      <w:r w:rsidR="0088549B">
        <w:t xml:space="preserve"> and envelope</w:t>
      </w:r>
      <w:r w:rsidR="00007C07">
        <w:t xml:space="preserve"> parameters. It provides a number of intuitive motion parameters to be mapped to the max patch.</w:t>
      </w:r>
    </w:p>
    <w:p w14:paraId="232C7612" w14:textId="7262F941" w:rsidR="008E05D6" w:rsidRDefault="008E05D6" w:rsidP="008E05D6">
      <w:pPr>
        <w:pStyle w:val="ListParagraph"/>
        <w:numPr>
          <w:ilvl w:val="0"/>
          <w:numId w:val="4"/>
        </w:numPr>
      </w:pPr>
      <w:r>
        <w:t>A</w:t>
      </w:r>
      <w:r w:rsidR="00A37C19">
        <w:t>n expression</w:t>
      </w:r>
      <w:r>
        <w:t xml:space="preserve"> pedal for dynamic volume control</w:t>
      </w:r>
      <w:r w:rsidR="00007C07">
        <w:t xml:space="preserve">. </w:t>
      </w:r>
    </w:p>
    <w:p w14:paraId="21E35D4D" w14:textId="7CF8C6E1" w:rsidR="004B39DB" w:rsidRDefault="008E05D6" w:rsidP="0088549B">
      <w:pPr>
        <w:pStyle w:val="ListParagraph"/>
        <w:numPr>
          <w:ilvl w:val="0"/>
          <w:numId w:val="4"/>
        </w:numPr>
      </w:pPr>
      <w:r>
        <w:t xml:space="preserve">A moveable ring-and-ribbon based controller (found of the original </w:t>
      </w:r>
      <w:proofErr w:type="spellStart"/>
      <w:r>
        <w:t>Ondes</w:t>
      </w:r>
      <w:proofErr w:type="spellEnd"/>
      <w:r>
        <w:t xml:space="preserve"> </w:t>
      </w:r>
      <w:proofErr w:type="spellStart"/>
      <w:r>
        <w:t>Martenot</w:t>
      </w:r>
      <w:proofErr w:type="spellEnd"/>
      <w:r>
        <w:t>) to</w:t>
      </w:r>
      <w:r w:rsidR="00A37C19">
        <w:t xml:space="preserve"> the</w:t>
      </w:r>
      <w:r>
        <w:t xml:space="preserve"> control pitch and vibrato. I will be focusing </w:t>
      </w:r>
      <w:r w:rsidR="00007C07">
        <w:t>on this control as a</w:t>
      </w:r>
      <w:r>
        <w:t xml:space="preserve"> part of Project 3</w:t>
      </w:r>
      <w:r w:rsidR="00007C07">
        <w:t>.</w:t>
      </w:r>
      <w:r w:rsidR="00A37C19">
        <w:t xml:space="preserve"> It provides a continuous input</w:t>
      </w:r>
      <w:r w:rsidR="00F8054D">
        <w:t>, microtonal output</w:t>
      </w:r>
      <w:r w:rsidR="00A37C19">
        <w:t xml:space="preserve"> </w:t>
      </w:r>
      <w:r w:rsidR="00597193">
        <w:t>and a haptic feedback. The main chall</w:t>
      </w:r>
      <w:r w:rsidR="000C5DB5">
        <w:t>enge will be to detect subtle motions of the string in the y-axis and translate them into vibrato.</w:t>
      </w:r>
    </w:p>
    <w:p w14:paraId="4C4F4990" w14:textId="6EF293CE" w:rsidR="0088549B" w:rsidRDefault="00D94A98" w:rsidP="0088549B">
      <w:r>
        <w:t xml:space="preserve">I expect the system to be a playable synth with much more continuous sound than a piano based synthesizer. </w:t>
      </w:r>
      <w:bookmarkStart w:id="0" w:name="_GoBack"/>
      <w:bookmarkEnd w:id="0"/>
    </w:p>
    <w:p w14:paraId="2F9A44D4" w14:textId="77777777" w:rsidR="0088549B" w:rsidRDefault="0088549B" w:rsidP="0088549B"/>
    <w:sectPr w:rsidR="0088549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E20AE" w14:textId="77777777" w:rsidR="00326343" w:rsidRDefault="00326343">
      <w:pPr>
        <w:spacing w:after="0" w:line="240" w:lineRule="auto"/>
      </w:pPr>
      <w:r>
        <w:separator/>
      </w:r>
    </w:p>
    <w:p w14:paraId="0C189572" w14:textId="77777777" w:rsidR="00326343" w:rsidRDefault="00326343"/>
  </w:endnote>
  <w:endnote w:type="continuationSeparator" w:id="0">
    <w:p w14:paraId="31BF38D6" w14:textId="77777777" w:rsidR="00326343" w:rsidRDefault="00326343">
      <w:pPr>
        <w:spacing w:after="0" w:line="240" w:lineRule="auto"/>
      </w:pPr>
      <w:r>
        <w:continuationSeparator/>
      </w:r>
    </w:p>
    <w:p w14:paraId="0FF43B91" w14:textId="77777777" w:rsidR="00326343" w:rsidRDefault="003263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829ED" w14:textId="77777777" w:rsidR="004B39DB" w:rsidRDefault="00BC79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78C37" w14:textId="77777777" w:rsidR="00326343" w:rsidRDefault="00326343">
      <w:pPr>
        <w:spacing w:after="0" w:line="240" w:lineRule="auto"/>
      </w:pPr>
      <w:r>
        <w:separator/>
      </w:r>
    </w:p>
    <w:p w14:paraId="572AEDE6" w14:textId="77777777" w:rsidR="00326343" w:rsidRDefault="00326343"/>
  </w:footnote>
  <w:footnote w:type="continuationSeparator" w:id="0">
    <w:p w14:paraId="78835964" w14:textId="77777777" w:rsidR="00326343" w:rsidRDefault="00326343">
      <w:pPr>
        <w:spacing w:after="0" w:line="240" w:lineRule="auto"/>
      </w:pPr>
      <w:r>
        <w:continuationSeparator/>
      </w:r>
    </w:p>
    <w:p w14:paraId="62094EAE" w14:textId="77777777" w:rsidR="00326343" w:rsidRDefault="0032634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745C"/>
    <w:multiLevelType w:val="hybridMultilevel"/>
    <w:tmpl w:val="8CB0C85A"/>
    <w:lvl w:ilvl="0" w:tplc="3CEA7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041D8"/>
    <w:multiLevelType w:val="hybridMultilevel"/>
    <w:tmpl w:val="8ABCF8A4"/>
    <w:lvl w:ilvl="0" w:tplc="A42253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A112D"/>
    <w:multiLevelType w:val="hybridMultilevel"/>
    <w:tmpl w:val="C406B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22"/>
    <w:rsid w:val="00007C07"/>
    <w:rsid w:val="000C5DB5"/>
    <w:rsid w:val="00326343"/>
    <w:rsid w:val="004B39DB"/>
    <w:rsid w:val="00597193"/>
    <w:rsid w:val="0088549B"/>
    <w:rsid w:val="008E05D6"/>
    <w:rsid w:val="00932975"/>
    <w:rsid w:val="00A37C19"/>
    <w:rsid w:val="00A94122"/>
    <w:rsid w:val="00BC792B"/>
    <w:rsid w:val="00D94A98"/>
    <w:rsid w:val="00F8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B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E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37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Avrosh</dc:creator>
  <cp:keywords/>
  <dc:description/>
  <cp:lastModifiedBy>Kumar, Avrosh</cp:lastModifiedBy>
  <cp:revision>10</cp:revision>
  <dcterms:created xsi:type="dcterms:W3CDTF">2015-09-24T06:04:00Z</dcterms:created>
  <dcterms:modified xsi:type="dcterms:W3CDTF">2015-09-24T20:42:00Z</dcterms:modified>
</cp:coreProperties>
</file>